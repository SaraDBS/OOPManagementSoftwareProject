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60"/>
      </w:tblGrid>
      <w:tr w:rsidR="00FE6AAC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FAF1141211144263936BD48B7AA8086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FE6AAC" w:rsidRDefault="00C4225F">
                <w:pPr>
                  <w:pStyle w:val="Title"/>
                </w:pPr>
                <w:r>
                  <w:rPr>
                    <w:lang w:val="en-IE"/>
                  </w:rPr>
                  <w:t>Assignment Report</w:t>
                </w:r>
              </w:p>
            </w:sdtContent>
          </w:sdt>
        </w:tc>
      </w:tr>
      <w:tr w:rsidR="00FE6AAC">
        <w:trPr>
          <w:trHeight w:val="6705"/>
        </w:trPr>
        <w:tc>
          <w:tcPr>
            <w:tcW w:w="9350" w:type="dxa"/>
            <w:vAlign w:val="bottom"/>
          </w:tcPr>
          <w:p w:rsidR="00FE6AAC" w:rsidRDefault="00F57C1C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59AEC3211CC64C08853D03C20A87B0C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A479F2">
                  <w:rPr>
                    <w:lang w:val="en-IE"/>
                  </w:rPr>
                  <w:t>Sara Silva Student Number: 1669329</w:t>
                </w:r>
              </w:sdtContent>
            </w:sdt>
          </w:p>
          <w:p w:rsidR="00FE6AAC" w:rsidRDefault="00A479F2">
            <w:pPr>
              <w:pStyle w:val="Heading3"/>
            </w:pPr>
            <w:r>
              <w:t>Explaining Innovation Applied to the code and functions that have been tested</w:t>
            </w:r>
          </w:p>
          <w:p w:rsidR="00FE6AAC" w:rsidRDefault="00F57C1C">
            <w:pPr>
              <w:pStyle w:val="Heading3"/>
            </w:pPr>
            <w:sdt>
              <w:sdtPr>
                <w:id w:val="1657335012"/>
                <w:placeholder>
                  <w:docPart w:val="2ED2C4E4D73C497ABE562E35FF3AA130"/>
                </w:placeholder>
                <w:date w:fullDate="2017-01-13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A479F2">
                  <w:t>January 13, 2017</w:t>
                </w:r>
              </w:sdtContent>
            </w:sdt>
          </w:p>
        </w:tc>
      </w:tr>
    </w:tbl>
    <w:p w:rsidR="00FE6AAC" w:rsidRDefault="00FE6AAC"/>
    <w:p w:rsidR="00FE6AAC" w:rsidRDefault="00FE6AAC">
      <w:pPr>
        <w:sectPr w:rsidR="00FE6AAC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:rsidR="00FE6AAC" w:rsidRDefault="00A479F2" w:rsidP="00A479F2">
      <w:pPr>
        <w:pStyle w:val="Heading1"/>
        <w:jc w:val="center"/>
      </w:pPr>
      <w:r>
        <w:lastRenderedPageBreak/>
        <w:t>Innovation that was applied to the code</w:t>
      </w:r>
    </w:p>
    <w:p w:rsidR="00C4225F" w:rsidRDefault="00A479F2" w:rsidP="00A479F2">
      <w:pPr>
        <w:ind w:left="0"/>
        <w:rPr>
          <w:b/>
          <w:u w:val="single"/>
        </w:rPr>
      </w:pPr>
      <w:r w:rsidRPr="00C4225F">
        <w:rPr>
          <w:b/>
          <w:u w:val="single"/>
        </w:rPr>
        <w:t>Lambda expressions in a query</w:t>
      </w:r>
      <w:r w:rsidR="00C4225F">
        <w:rPr>
          <w:b/>
          <w:u w:val="single"/>
        </w:rPr>
        <w:t>:</w:t>
      </w:r>
    </w:p>
    <w:p w:rsidR="00A479F2" w:rsidRPr="00C4225F" w:rsidRDefault="00A479F2" w:rsidP="00EE1390">
      <w:pPr>
        <w:spacing w:line="360" w:lineRule="auto"/>
        <w:ind w:left="0"/>
      </w:pPr>
      <w:r w:rsidRPr="00C4225F">
        <w:t xml:space="preserve"> </w:t>
      </w:r>
      <w:r w:rsidR="00C4225F" w:rsidRPr="00C4225F">
        <w:t>I</w:t>
      </w:r>
      <w:r w:rsidR="007E281B" w:rsidRPr="00C4225F">
        <w:t>n the</w:t>
      </w:r>
      <w:r w:rsidR="00C4225F" w:rsidRPr="00C4225F">
        <w:t xml:space="preserve"> code bellow </w:t>
      </w:r>
      <w:r w:rsidR="007E281B" w:rsidRPr="00C4225F">
        <w:t>I demonstrated how to use a lambda expression in a method-based query by using the </w:t>
      </w:r>
      <w:proofErr w:type="spellStart"/>
      <w:r w:rsidR="007E281B" w:rsidRPr="00C4225F">
        <w:t>Enumerable.Where</w:t>
      </w:r>
      <w:proofErr w:type="spellEnd"/>
      <w:r w:rsidR="007E281B" w:rsidRPr="00C4225F">
        <w:t> standard query operator.</w:t>
      </w:r>
    </w:p>
    <w:p w:rsidR="007E281B" w:rsidRDefault="007E281B" w:rsidP="00EE1390">
      <w:pPr>
        <w:spacing w:line="360" w:lineRule="auto"/>
        <w:ind w:left="0"/>
      </w:pPr>
      <w:r w:rsidRPr="00C4225F">
        <w:t>Using a lambda expression is a convenient way to write one-off methods that don't benefit from the extra work required to create a full method</w:t>
      </w:r>
      <w:r w:rsidRPr="007E281B">
        <w:t>.</w:t>
      </w:r>
    </w:p>
    <w:p w:rsidR="00DE0164" w:rsidRDefault="00DE0164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  <w:lang w:val="en-IE"/>
        </w:rPr>
      </w:pP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people.Contains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))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{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people.Where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    {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E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"Student found"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);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    } 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else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{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E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 xml:space="preserve">"{0} is not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E"/>
        </w:rPr>
        <w:t>student"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,StudentName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);</w:t>
      </w:r>
    </w:p>
    <w:p w:rsidR="007E281B" w:rsidRDefault="007E281B" w:rsidP="007E281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}</w:t>
      </w:r>
    </w:p>
    <w:p w:rsidR="007E281B" w:rsidRDefault="007E281B" w:rsidP="007E281B">
      <w:pPr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}</w:t>
      </w:r>
    </w:p>
    <w:p w:rsidR="00111ED7" w:rsidRDefault="00111ED7" w:rsidP="00EE1390">
      <w:pPr>
        <w:spacing w:line="360" w:lineRule="auto"/>
        <w:ind w:left="0"/>
      </w:pPr>
      <w:r>
        <w:t>I used this code on case 3 of the switch statement which represents when the user chooses to find a student by name on the menu. (I have also used the same technique to look for a lecturer by name.)</w:t>
      </w:r>
    </w:p>
    <w:p w:rsidR="004F160B" w:rsidRDefault="00111ED7" w:rsidP="00EE1390">
      <w:pPr>
        <w:spacing w:line="360" w:lineRule="auto"/>
        <w:ind w:left="0"/>
      </w:pPr>
      <w:r>
        <w:t xml:space="preserve">The main use of the lambda expression on this case is to make sure that the name is the name of a student and not the name of a lecturer since the list contains both students and lecturers and therefore the contains method will return true if the variable name is in the list whether it belongs to a student or not. Since I implemented the </w:t>
      </w:r>
      <w:proofErr w:type="spellStart"/>
      <w:r>
        <w:t>ICollection</w:t>
      </w:r>
      <w:proofErr w:type="spellEnd"/>
      <w:r>
        <w:t xml:space="preserve"> interface I was able to use the Where method from Enumerable.</w:t>
      </w:r>
      <w:r w:rsidR="004F160B">
        <w:t xml:space="preserve"> </w:t>
      </w:r>
    </w:p>
    <w:p w:rsidR="004F160B" w:rsidRDefault="004F160B" w:rsidP="00EE1390">
      <w:pPr>
        <w:spacing w:line="360" w:lineRule="auto"/>
        <w:ind w:left="0"/>
      </w:pPr>
      <w:r>
        <w:t>The same logic was used on case 4 of the switch statement which represents choice 4 on the menu where the user wishes to look for a lecturer by name: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people.Contains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)) {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people.Where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i.Name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E"/>
        </w:rPr>
        <w:t>Lecturer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    {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E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"Lecturer found"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);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    }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lang w:val="en-IE"/>
        </w:rPr>
        <w:t>else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{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E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E"/>
        </w:rPr>
        <w:t>"{0} is not a lecturer"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E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);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             </w:t>
      </w:r>
    </w:p>
    <w:p w:rsidR="004F160B" w:rsidRDefault="004F160B" w:rsidP="004F16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lastRenderedPageBreak/>
        <w:t xml:space="preserve"> }</w:t>
      </w:r>
    </w:p>
    <w:p w:rsidR="00111ED7" w:rsidRDefault="004F160B" w:rsidP="004F160B">
      <w:pPr>
        <w:ind w:left="0"/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                  }</w:t>
      </w:r>
      <w:r w:rsidR="00111ED7">
        <w:t xml:space="preserve"> </w:t>
      </w:r>
    </w:p>
    <w:p w:rsidR="004F160B" w:rsidRDefault="004F160B" w:rsidP="004F160B">
      <w:pPr>
        <w:ind w:left="0"/>
      </w:pPr>
      <w:r>
        <w:t>Using a lambda expression along with the Where method assure</w:t>
      </w:r>
      <w:r w:rsidR="00C4225F">
        <w:t>s</w:t>
      </w:r>
      <w:r>
        <w:t xml:space="preserve"> that the name we find </w:t>
      </w:r>
      <w:r w:rsidR="00C4225F">
        <w:t>belongs</w:t>
      </w:r>
      <w:r>
        <w:t xml:space="preserve"> to a lecturer in this case and not a student.</w:t>
      </w:r>
    </w:p>
    <w:p w:rsidR="00C4225F" w:rsidRDefault="00C4225F" w:rsidP="004F160B">
      <w:pPr>
        <w:ind w:left="0"/>
        <w:rPr>
          <w:lang w:val="en-IE"/>
        </w:rPr>
      </w:pPr>
      <w:r w:rsidRPr="00C4225F">
        <w:rPr>
          <w:b/>
          <w:u w:val="single"/>
        </w:rPr>
        <w:t>Create unit tests in C# to test five functions in classes</w:t>
      </w:r>
    </w:p>
    <w:p w:rsidR="00EE1390" w:rsidRDefault="00EE1390" w:rsidP="00EE1390">
      <w:pPr>
        <w:spacing w:line="360" w:lineRule="auto"/>
        <w:ind w:left="0"/>
        <w:rPr>
          <w:lang w:val="en-IE"/>
        </w:rPr>
      </w:pPr>
      <w:r>
        <w:rPr>
          <w:lang w:val="en-IE"/>
        </w:rPr>
        <w:t xml:space="preserve">I created 8 test methods in 4 different </w:t>
      </w:r>
      <w:proofErr w:type="spellStart"/>
      <w:r>
        <w:rPr>
          <w:lang w:val="en-IE"/>
        </w:rPr>
        <w:t>UnitTest</w:t>
      </w:r>
      <w:proofErr w:type="spellEnd"/>
      <w:r>
        <w:rPr>
          <w:lang w:val="en-IE"/>
        </w:rPr>
        <w:t xml:space="preserve"> Classes. They test 6 functions.</w:t>
      </w:r>
    </w:p>
    <w:p w:rsidR="00EE1390" w:rsidRDefault="00EE1390" w:rsidP="00EE1390">
      <w:pPr>
        <w:spacing w:line="360" w:lineRule="auto"/>
        <w:ind w:left="0"/>
        <w:rPr>
          <w:lang w:val="en-IE"/>
        </w:rPr>
      </w:pPr>
      <w:r>
        <w:rPr>
          <w:lang w:val="en-IE"/>
        </w:rPr>
        <w:t xml:space="preserve">The first Test class is the </w:t>
      </w:r>
      <w:proofErr w:type="spellStart"/>
      <w:r>
        <w:rPr>
          <w:lang w:val="en-IE"/>
        </w:rPr>
        <w:t>UnitTestCollege</w:t>
      </w:r>
      <w:proofErr w:type="spellEnd"/>
      <w:r>
        <w:rPr>
          <w:lang w:val="en-IE"/>
        </w:rPr>
        <w:t xml:space="preserve">, which tests the College class for 2 different functions: searching student by name and searching lecturer by id. I created 2 test methods for each function and they test for whether the if statements are true or false by using: </w:t>
      </w:r>
      <w:proofErr w:type="spellStart"/>
      <w:r>
        <w:rPr>
          <w:lang w:val="en-IE"/>
        </w:rPr>
        <w:t>Assert.IsFalse</w:t>
      </w:r>
      <w:proofErr w:type="spellEnd"/>
      <w:r>
        <w:rPr>
          <w:lang w:val="en-IE"/>
        </w:rPr>
        <w:t xml:space="preserve"> and </w:t>
      </w:r>
      <w:proofErr w:type="spellStart"/>
      <w:r>
        <w:rPr>
          <w:lang w:val="en-IE"/>
        </w:rPr>
        <w:t>Assert.IsTrue</w:t>
      </w:r>
      <w:proofErr w:type="spellEnd"/>
      <w:r>
        <w:rPr>
          <w:lang w:val="en-IE"/>
        </w:rPr>
        <w:t xml:space="preserve">. I had to import </w:t>
      </w:r>
      <w:proofErr w:type="spellStart"/>
      <w:r>
        <w:rPr>
          <w:lang w:val="en-IE"/>
        </w:rPr>
        <w:t>System.Linq</w:t>
      </w:r>
      <w:proofErr w:type="spellEnd"/>
      <w:r>
        <w:rPr>
          <w:lang w:val="en-IE"/>
        </w:rPr>
        <w:t xml:space="preserve"> since I am using Lambda expressions on my code and wanted to test for them.</w:t>
      </w:r>
    </w:p>
    <w:p w:rsidR="004A35EA" w:rsidRDefault="004A35EA" w:rsidP="004A35EA">
      <w:pPr>
        <w:spacing w:after="0" w:line="360" w:lineRule="auto"/>
        <w:ind w:left="0"/>
        <w:rPr>
          <w:lang w:val="en-IE"/>
        </w:rPr>
      </w:pPr>
      <w:r>
        <w:rPr>
          <w:lang w:val="en-IE"/>
        </w:rPr>
        <w:t xml:space="preserve">The second Test class is the </w:t>
      </w:r>
      <w:proofErr w:type="spellStart"/>
      <w:r>
        <w:rPr>
          <w:lang w:val="en-IE"/>
        </w:rPr>
        <w:t>UnitTestLecturer</w:t>
      </w:r>
      <w:proofErr w:type="spellEnd"/>
      <w:r>
        <w:rPr>
          <w:lang w:val="en-IE"/>
        </w:rPr>
        <w:t>, which tests the Lecturer class for 2 functions also:</w:t>
      </w:r>
    </w:p>
    <w:p w:rsidR="004A35EA" w:rsidRDefault="004A35EA" w:rsidP="004A35EA">
      <w:pPr>
        <w:spacing w:line="360" w:lineRule="auto"/>
        <w:ind w:left="0"/>
        <w:rPr>
          <w:rFonts w:cs="Consolas"/>
          <w:color w:val="000000"/>
          <w:lang w:val="en-IE"/>
        </w:rPr>
      </w:pPr>
      <w:r>
        <w:rPr>
          <w:lang w:val="en-IE"/>
        </w:rPr>
        <w:t xml:space="preserve">This time I created only one Test method for each function since the first Test method is an </w:t>
      </w:r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E"/>
        </w:rPr>
        <w:t>ExpectedException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))] </w:t>
      </w:r>
      <w:r>
        <w:rPr>
          <w:rFonts w:cs="Consolas"/>
          <w:color w:val="000000"/>
          <w:lang w:val="en-IE"/>
        </w:rPr>
        <w:t xml:space="preserve">and it only passes when it throws an exception. So I tested for an empty string array as the Subjects Taught and the test passed since it throws an exception. Then I tested my override </w:t>
      </w:r>
      <w:proofErr w:type="spellStart"/>
      <w:r>
        <w:rPr>
          <w:rFonts w:cs="Consolas"/>
          <w:color w:val="000000"/>
          <w:lang w:val="en-IE"/>
        </w:rPr>
        <w:t>getPaid</w:t>
      </w:r>
      <w:proofErr w:type="spellEnd"/>
      <w:r>
        <w:rPr>
          <w:rFonts w:cs="Consolas"/>
          <w:color w:val="000000"/>
          <w:lang w:val="en-IE"/>
        </w:rPr>
        <w:t xml:space="preserve"> method that I have in the Lecturer test which overrides the </w:t>
      </w:r>
      <w:proofErr w:type="spellStart"/>
      <w:r>
        <w:rPr>
          <w:rFonts w:cs="Consolas"/>
          <w:color w:val="000000"/>
          <w:lang w:val="en-IE"/>
        </w:rPr>
        <w:t>getPaid</w:t>
      </w:r>
      <w:proofErr w:type="spellEnd"/>
      <w:r>
        <w:rPr>
          <w:rFonts w:cs="Consolas"/>
          <w:color w:val="000000"/>
          <w:lang w:val="en-IE"/>
        </w:rPr>
        <w:t xml:space="preserve"> method from the Staff class by adding a bonus. So I tested for whether the expected amount was equal to the Lecturer’s Monthly Salary.  The test failed because I am using decimal and could not get the exact precision so I decided to fix the code by rounding the result with </w:t>
      </w:r>
      <w:proofErr w:type="spellStart"/>
      <w:r>
        <w:rPr>
          <w:rFonts w:cs="Consolas"/>
          <w:color w:val="000000"/>
          <w:lang w:val="en-IE"/>
        </w:rPr>
        <w:t>Math.round</w:t>
      </w:r>
      <w:proofErr w:type="spellEnd"/>
      <w:r>
        <w:rPr>
          <w:rFonts w:cs="Consolas"/>
          <w:color w:val="000000"/>
          <w:lang w:val="en-IE"/>
        </w:rPr>
        <w:t>. Then it passed.</w:t>
      </w:r>
    </w:p>
    <w:p w:rsidR="004A35EA" w:rsidRDefault="004A35EA" w:rsidP="004A35EA">
      <w:pPr>
        <w:spacing w:line="360" w:lineRule="auto"/>
        <w:ind w:left="0"/>
        <w:rPr>
          <w:rFonts w:cs="Consolas"/>
          <w:color w:val="000000"/>
          <w:lang w:val="en-IE"/>
        </w:rPr>
      </w:pPr>
      <w:r>
        <w:rPr>
          <w:rFonts w:cs="Consolas"/>
          <w:color w:val="000000"/>
          <w:lang w:val="en-IE"/>
        </w:rPr>
        <w:t xml:space="preserve">The third Test class is the </w:t>
      </w:r>
      <w:proofErr w:type="spellStart"/>
      <w:r>
        <w:rPr>
          <w:rFonts w:cs="Consolas"/>
          <w:color w:val="000000"/>
          <w:lang w:val="en-IE"/>
        </w:rPr>
        <w:t>UnitTestStaff</w:t>
      </w:r>
      <w:proofErr w:type="spellEnd"/>
      <w:r>
        <w:rPr>
          <w:rFonts w:cs="Consolas"/>
          <w:color w:val="000000"/>
          <w:lang w:val="en-IE"/>
        </w:rPr>
        <w:t xml:space="preserve"> class which has only one Test Me</w:t>
      </w:r>
      <w:r w:rsidR="00B34D9F">
        <w:rPr>
          <w:rFonts w:cs="Consolas"/>
          <w:color w:val="000000"/>
          <w:lang w:val="en-IE"/>
        </w:rPr>
        <w:t xml:space="preserve">thod: </w:t>
      </w:r>
      <w:r w:rsidR="00B34D9F"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spellStart"/>
      <w:r w:rsidR="00B34D9F">
        <w:rPr>
          <w:rFonts w:ascii="Consolas" w:hAnsi="Consolas" w:cs="Consolas"/>
          <w:color w:val="2B91AF"/>
          <w:sz w:val="19"/>
          <w:szCs w:val="19"/>
          <w:lang w:val="en-IE"/>
        </w:rPr>
        <w:t>ExpectedException</w:t>
      </w:r>
      <w:proofErr w:type="spellEnd"/>
      <w:r w:rsidR="00B34D9F"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 w:rsidR="00B34D9F">
        <w:rPr>
          <w:rFonts w:ascii="Consolas" w:hAnsi="Consolas" w:cs="Consolas"/>
          <w:color w:val="0000FF"/>
          <w:sz w:val="19"/>
          <w:szCs w:val="19"/>
          <w:lang w:val="en-IE"/>
        </w:rPr>
        <w:t>typeof</w:t>
      </w:r>
      <w:proofErr w:type="spellEnd"/>
      <w:r w:rsidR="00B34D9F"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 w:rsidR="00B34D9F">
        <w:rPr>
          <w:rFonts w:ascii="Consolas" w:hAnsi="Consolas" w:cs="Consolas"/>
          <w:color w:val="2B91AF"/>
          <w:sz w:val="19"/>
          <w:szCs w:val="19"/>
          <w:lang w:val="en-IE"/>
        </w:rPr>
        <w:t>ArgumentOutOfRangeException</w:t>
      </w:r>
      <w:proofErr w:type="spellEnd"/>
      <w:r w:rsidR="00B34D9F">
        <w:rPr>
          <w:rFonts w:ascii="Consolas" w:hAnsi="Consolas" w:cs="Consolas"/>
          <w:color w:val="000000"/>
          <w:sz w:val="19"/>
          <w:szCs w:val="19"/>
          <w:lang w:val="en-IE"/>
        </w:rPr>
        <w:t xml:space="preserve">))] </w:t>
      </w:r>
      <w:r w:rsidR="00B34D9F">
        <w:rPr>
          <w:rFonts w:cs="Consolas"/>
          <w:color w:val="000000"/>
          <w:lang w:val="en-IE"/>
        </w:rPr>
        <w:t xml:space="preserve">which tests for a negative number as a Staff’s salary when creating a new object of the Staff class. This test throws an </w:t>
      </w:r>
      <w:proofErr w:type="spellStart"/>
      <w:r w:rsidR="00B34D9F">
        <w:rPr>
          <w:rFonts w:cs="Consolas"/>
          <w:color w:val="000000"/>
          <w:lang w:val="en-IE"/>
        </w:rPr>
        <w:t>ArgumentOutOfRangeException</w:t>
      </w:r>
      <w:proofErr w:type="spellEnd"/>
      <w:r w:rsidR="00B34D9F">
        <w:rPr>
          <w:rFonts w:cs="Consolas"/>
          <w:color w:val="000000"/>
          <w:lang w:val="en-IE"/>
        </w:rPr>
        <w:t xml:space="preserve"> and passes no problem.</w:t>
      </w:r>
    </w:p>
    <w:p w:rsidR="00B34D9F" w:rsidRDefault="00B34D9F" w:rsidP="004A35EA">
      <w:pPr>
        <w:spacing w:line="360" w:lineRule="auto"/>
        <w:ind w:left="0"/>
        <w:rPr>
          <w:rFonts w:cs="Consolas"/>
          <w:color w:val="000000"/>
          <w:lang w:val="en-IE"/>
        </w:rPr>
      </w:pPr>
      <w:r>
        <w:rPr>
          <w:rFonts w:cs="Consolas"/>
          <w:color w:val="000000"/>
          <w:lang w:val="en-IE"/>
        </w:rPr>
        <w:t xml:space="preserve">The last class is the </w:t>
      </w:r>
      <w:proofErr w:type="spellStart"/>
      <w:r>
        <w:rPr>
          <w:rFonts w:cs="Consolas"/>
          <w:color w:val="000000"/>
          <w:lang w:val="en-IE"/>
        </w:rPr>
        <w:t>UnitTestStudent</w:t>
      </w:r>
      <w:proofErr w:type="spellEnd"/>
      <w:r>
        <w:rPr>
          <w:rFonts w:cs="Consolas"/>
          <w:color w:val="000000"/>
          <w:lang w:val="en-IE"/>
        </w:rPr>
        <w:t xml:space="preserve"> which tests also has only one Test Method:</w:t>
      </w:r>
    </w:p>
    <w:p w:rsidR="00B34D9F" w:rsidRPr="00B34D9F" w:rsidRDefault="00B34D9F" w:rsidP="004A35EA">
      <w:pPr>
        <w:spacing w:line="360" w:lineRule="auto"/>
        <w:ind w:left="0"/>
        <w:rPr>
          <w:rFonts w:cs="Consolas"/>
          <w:color w:val="000000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lang w:val="en-I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E"/>
        </w:rPr>
        <w:t>ExpectedException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E"/>
        </w:rPr>
        <w:t xml:space="preserve">))] </w:t>
      </w:r>
      <w:r>
        <w:rPr>
          <w:rFonts w:cs="Consolas"/>
          <w:color w:val="000000"/>
          <w:lang w:val="en-IE"/>
        </w:rPr>
        <w:t xml:space="preserve">which tests for creating a Student object with an invalid </w:t>
      </w:r>
      <w:proofErr w:type="spellStart"/>
      <w:r>
        <w:rPr>
          <w:rFonts w:cs="Consolas"/>
          <w:color w:val="000000"/>
          <w:lang w:val="en-IE"/>
        </w:rPr>
        <w:t>enum</w:t>
      </w:r>
      <w:proofErr w:type="spellEnd"/>
      <w:r>
        <w:rPr>
          <w:rFonts w:cs="Consolas"/>
          <w:color w:val="000000"/>
          <w:lang w:val="en-IE"/>
        </w:rPr>
        <w:t xml:space="preserve"> constant for the student status. This test throws an exception when a Student object is created with an i</w:t>
      </w:r>
      <w:r w:rsidR="004F21A6">
        <w:rPr>
          <w:rFonts w:cs="Consolas"/>
          <w:color w:val="000000"/>
          <w:lang w:val="en-IE"/>
        </w:rPr>
        <w:t>nvalid student status and passes</w:t>
      </w:r>
      <w:r>
        <w:rPr>
          <w:rFonts w:cs="Consolas"/>
          <w:color w:val="000000"/>
          <w:lang w:val="en-IE"/>
        </w:rPr>
        <w:t>.</w:t>
      </w:r>
      <w:bookmarkStart w:id="0" w:name="_GoBack"/>
      <w:bookmarkEnd w:id="0"/>
    </w:p>
    <w:sectPr w:rsidR="00B34D9F" w:rsidRPr="00B34D9F" w:rsidSect="00F57C1C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704" w:rsidRDefault="00A44704">
      <w:pPr>
        <w:spacing w:after="0" w:line="240" w:lineRule="auto"/>
      </w:pPr>
      <w:r>
        <w:separator/>
      </w:r>
    </w:p>
  </w:endnote>
  <w:endnote w:type="continuationSeparator" w:id="0">
    <w:p w:rsidR="00A44704" w:rsidRDefault="00A4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AAC" w:rsidRDefault="00F57C1C">
    <w:pPr>
      <w:pStyle w:val="Footer"/>
    </w:pPr>
    <w:sdt>
      <w:sdtPr>
        <w:id w:val="2139765491"/>
        <w:placeholder>
          <w:docPart w:val="3C4B09DDC9224770B08187066197D3BF"/>
        </w:placeholder>
        <w:temporary/>
        <w:showingPlcHdr/>
      </w:sdtPr>
      <w:sdtContent>
        <w:r w:rsidR="00783281">
          <w:t>[Type here]</w:t>
        </w:r>
      </w:sdtContent>
    </w:sdt>
    <w:r w:rsidR="00783281">
      <w:ptab w:relativeTo="margin" w:alignment="center" w:leader="none"/>
    </w:r>
    <w:sdt>
      <w:sdtPr>
        <w:id w:val="-747110299"/>
        <w:placeholder>
          <w:docPart w:val="3C4B09DDC9224770B08187066197D3BF"/>
        </w:placeholder>
        <w:temporary/>
        <w:showingPlcHdr/>
      </w:sdtPr>
      <w:sdtContent>
        <w:r w:rsidR="00783281">
          <w:t>[Type here]</w:t>
        </w:r>
      </w:sdtContent>
    </w:sdt>
    <w:r w:rsidR="00783281">
      <w:ptab w:relativeTo="margin" w:alignment="right" w:leader="none"/>
    </w:r>
    <w:sdt>
      <w:sdtPr>
        <w:id w:val="1832874115"/>
        <w:placeholder>
          <w:docPart w:val="3C4B09DDC9224770B08187066197D3BF"/>
        </w:placeholder>
        <w:temporary/>
        <w:showingPlcHdr/>
      </w:sdtPr>
      <w:sdtContent>
        <w:r w:rsidR="00783281">
          <w:t>[Type here]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4680"/>
      <w:gridCol w:w="4680"/>
    </w:tblGrid>
    <w:tr w:rsidR="00FE6AAC">
      <w:tc>
        <w:tcPr>
          <w:tcW w:w="4675" w:type="dxa"/>
        </w:tcPr>
        <w:p w:rsidR="00FE6AAC" w:rsidRDefault="00F57C1C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8F5FA953C6E44785B2527588851F17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4225F">
                <w:rPr>
                  <w:lang w:val="en-IE"/>
                </w:rPr>
                <w:t>Assignment Report</w:t>
              </w:r>
            </w:sdtContent>
          </w:sdt>
          <w:r w:rsidR="00783281">
            <w:t xml:space="preserve"> |</w:t>
          </w:r>
          <w:r w:rsidR="00783281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9C0D209EF7E74C9EBAEA15AFE6ACD33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A479F2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  <w:lang w:val="en-IE"/>
                </w:rPr>
                <w:t>Sara Silva Student Number: 1669329</w:t>
              </w:r>
            </w:sdtContent>
          </w:sdt>
        </w:p>
      </w:tc>
      <w:tc>
        <w:tcPr>
          <w:tcW w:w="4675" w:type="dxa"/>
        </w:tcPr>
        <w:p w:rsidR="00FE6AAC" w:rsidRDefault="00783281">
          <w:pPr>
            <w:pStyle w:val="Footer"/>
            <w:jc w:val="right"/>
          </w:pPr>
          <w:r>
            <w:t xml:space="preserve">Page </w:t>
          </w:r>
          <w:r w:rsidR="00F57C1C">
            <w:fldChar w:fldCharType="begin"/>
          </w:r>
          <w:r>
            <w:instrText xml:space="preserve"> PAGE  \* Arabic  \* MERGEFORMAT </w:instrText>
          </w:r>
          <w:r w:rsidR="00F57C1C">
            <w:fldChar w:fldCharType="separate"/>
          </w:r>
          <w:r w:rsidR="004F21A6">
            <w:rPr>
              <w:noProof/>
            </w:rPr>
            <w:t>2</w:t>
          </w:r>
          <w:r w:rsidR="00F57C1C">
            <w:fldChar w:fldCharType="end"/>
          </w:r>
          <w:r>
            <w:t xml:space="preserve"> of  </w:t>
          </w:r>
          <w:fldSimple w:instr=" SECTIONPAGES  \* Arabic  \* MERGEFORMAT ">
            <w:r w:rsidR="004F21A6">
              <w:rPr>
                <w:noProof/>
              </w:rPr>
              <w:t>2</w:t>
            </w:r>
          </w:fldSimple>
        </w:p>
      </w:tc>
    </w:tr>
  </w:tbl>
  <w:p w:rsidR="00FE6AAC" w:rsidRDefault="00FE6A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AAC" w:rsidRDefault="00F57C1C">
    <w:pPr>
      <w:pStyle w:val="Footer"/>
    </w:pPr>
    <w:sdt>
      <w:sdtPr>
        <w:alias w:val="Title"/>
        <w:tag w:val=""/>
        <w:id w:val="1325624233"/>
        <w:placeholder>
          <w:docPart w:val="8F5FA953C6E44785B2527588851F17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4225F">
          <w:rPr>
            <w:lang w:val="en-IE"/>
          </w:rPr>
          <w:t>Assignment Report</w:t>
        </w:r>
      </w:sdtContent>
    </w:sdt>
    <w:r w:rsidR="00783281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9C0D209EF7E74C9EBAEA15AFE6ACD3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A479F2">
          <w:rPr>
            <w:rStyle w:val="Heading2Char"/>
            <w:rFonts w:asciiTheme="minorHAnsi" w:eastAsiaTheme="minorEastAsia" w:hAnsiTheme="minorHAnsi" w:cstheme="minorBidi"/>
            <w:sz w:val="22"/>
            <w:szCs w:val="22"/>
            <w:lang w:val="en-IE"/>
          </w:rPr>
          <w:t>Sara Silva Student Number: 1669329</w:t>
        </w:r>
      </w:sdtContent>
    </w:sdt>
    <w:r w:rsidR="00783281">
      <w:ptab w:relativeTo="margin" w:alignment="right" w:leader="none"/>
    </w:r>
    <w:r w:rsidR="00783281">
      <w:t xml:space="preserve">Page </w:t>
    </w:r>
    <w:r>
      <w:fldChar w:fldCharType="begin"/>
    </w:r>
    <w:r w:rsidR="00783281">
      <w:instrText xml:space="preserve"> PAGE  \* Arabic  \* MERGEFORMAT </w:instrText>
    </w:r>
    <w:r>
      <w:fldChar w:fldCharType="separate"/>
    </w:r>
    <w:r w:rsidR="00783281">
      <w:rPr>
        <w:noProof/>
      </w:rPr>
      <w:t>2</w:t>
    </w:r>
    <w:r>
      <w:fldChar w:fldCharType="end"/>
    </w:r>
    <w:r w:rsidR="00783281">
      <w:t xml:space="preserve"> of </w:t>
    </w:r>
    <w:fldSimple w:instr=" NUMPAGES  \* Arabic  \* MERGEFORMAT ">
      <w:r w:rsidR="00A479F2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704" w:rsidRDefault="00A44704">
      <w:pPr>
        <w:spacing w:after="0" w:line="240" w:lineRule="auto"/>
      </w:pPr>
      <w:r>
        <w:separator/>
      </w:r>
    </w:p>
  </w:footnote>
  <w:footnote w:type="continuationSeparator" w:id="0">
    <w:p w:rsidR="00A44704" w:rsidRDefault="00A4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479F2"/>
    <w:rsid w:val="00111ED7"/>
    <w:rsid w:val="004A35EA"/>
    <w:rsid w:val="004F160B"/>
    <w:rsid w:val="004F21A6"/>
    <w:rsid w:val="00700308"/>
    <w:rsid w:val="00783281"/>
    <w:rsid w:val="007E281B"/>
    <w:rsid w:val="00A44704"/>
    <w:rsid w:val="00A479F2"/>
    <w:rsid w:val="00B34D9F"/>
    <w:rsid w:val="00BE328A"/>
    <w:rsid w:val="00C4225F"/>
    <w:rsid w:val="00DE0164"/>
    <w:rsid w:val="00EE1390"/>
    <w:rsid w:val="00F57C1C"/>
    <w:rsid w:val="00FE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1C"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F57C1C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57C1C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F57C1C"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57C1C"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57C1C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57C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F57C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F57C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57C1C"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  <w:rsid w:val="00F57C1C"/>
  </w:style>
  <w:style w:type="character" w:customStyle="1" w:styleId="Heading3Char">
    <w:name w:val="Heading 3 Char"/>
    <w:basedOn w:val="DefaultParagraphFont"/>
    <w:link w:val="Heading3"/>
    <w:uiPriority w:val="1"/>
    <w:rsid w:val="00F57C1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rsid w:val="00F57C1C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sid w:val="00F57C1C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sid w:val="00F57C1C"/>
    <w:rPr>
      <w:b/>
      <w:bCs/>
    </w:rPr>
  </w:style>
  <w:style w:type="character" w:styleId="Emphasis">
    <w:name w:val="Emphasis"/>
    <w:basedOn w:val="DefaultParagraphFont"/>
    <w:uiPriority w:val="1"/>
    <w:qFormat/>
    <w:rsid w:val="00F57C1C"/>
    <w:rPr>
      <w:i/>
      <w:iCs/>
    </w:rPr>
  </w:style>
  <w:style w:type="table" w:styleId="TableGrid">
    <w:name w:val="Table Grid"/>
    <w:basedOn w:val="TableNormal"/>
    <w:uiPriority w:val="39"/>
    <w:rsid w:val="00F57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1C"/>
  </w:style>
  <w:style w:type="character" w:styleId="Hyperlink">
    <w:name w:val="Hyperlink"/>
    <w:basedOn w:val="DefaultParagraphFont"/>
    <w:uiPriority w:val="99"/>
    <w:unhideWhenUsed/>
    <w:rsid w:val="007E28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F1141211144263936BD48B7AA8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3EB1E-D4F1-4C40-8D58-D5F8ADB925B6}"/>
      </w:docPartPr>
      <w:docPartBody>
        <w:p w:rsidR="00B9513B" w:rsidRDefault="003B0038">
          <w:pPr>
            <w:pStyle w:val="FAF1141211144263936BD48B7AA8086F"/>
          </w:pPr>
          <w:r>
            <w:t>[Term Paper Title]</w:t>
          </w:r>
        </w:p>
      </w:docPartBody>
    </w:docPart>
    <w:docPart>
      <w:docPartPr>
        <w:name w:val="59AEC3211CC64C08853D03C20A87B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E08C4-645C-4EEB-9322-D2CD9A6B4940}"/>
      </w:docPartPr>
      <w:docPartBody>
        <w:p w:rsidR="00B9513B" w:rsidRDefault="003B0038">
          <w:pPr>
            <w:pStyle w:val="59AEC3211CC64C08853D03C20A87B0CD"/>
          </w:pPr>
          <w:r>
            <w:t>[Your Name]</w:t>
          </w:r>
        </w:p>
      </w:docPartBody>
    </w:docPart>
    <w:docPart>
      <w:docPartPr>
        <w:name w:val="2ED2C4E4D73C497ABE562E35FF3AA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9EEC0-F2A9-49E7-9CE6-21806C8C2244}"/>
      </w:docPartPr>
      <w:docPartBody>
        <w:p w:rsidR="00B9513B" w:rsidRDefault="003B0038">
          <w:pPr>
            <w:pStyle w:val="2ED2C4E4D73C497ABE562E35FF3AA130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3C4B09DDC9224770B08187066197D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BABCF-8028-4F7F-AA07-9A4EF511D432}"/>
      </w:docPartPr>
      <w:docPartBody>
        <w:p w:rsidR="00B9513B" w:rsidRDefault="003B0038">
          <w:pPr>
            <w:pStyle w:val="3C4B09DDC9224770B08187066197D3BF"/>
          </w:pPr>
          <w:r>
            <w:t>Results</w:t>
          </w:r>
        </w:p>
      </w:docPartBody>
    </w:docPart>
    <w:docPart>
      <w:docPartPr>
        <w:name w:val="8F5FA953C6E44785B2527588851F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F023A-4901-437C-8766-4396DAF3563C}"/>
      </w:docPartPr>
      <w:docPartBody>
        <w:p w:rsidR="00B9513B" w:rsidRDefault="003B0038">
          <w:pPr>
            <w:pStyle w:val="8F5FA953C6E44785B2527588851F1794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9C0D209EF7E74C9EBAEA15AFE6ACD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C00A-BA85-408F-B52A-EDA89AC141C6}"/>
      </w:docPartPr>
      <w:docPartBody>
        <w:p w:rsidR="00B9513B" w:rsidRDefault="003B0038">
          <w:pPr>
            <w:pStyle w:val="9C0D209EF7E74C9EBAEA15AFE6ACD331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0038"/>
    <w:rsid w:val="00355115"/>
    <w:rsid w:val="003B0038"/>
    <w:rsid w:val="004D12A1"/>
    <w:rsid w:val="00B9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15"/>
  </w:style>
  <w:style w:type="paragraph" w:styleId="Heading1">
    <w:name w:val="heading 1"/>
    <w:basedOn w:val="Normal"/>
    <w:next w:val="Normal"/>
    <w:link w:val="Heading1Char"/>
    <w:uiPriority w:val="1"/>
    <w:qFormat/>
    <w:rsid w:val="00355115"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rsid w:val="00355115"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1141211144263936BD48B7AA8086F">
    <w:name w:val="FAF1141211144263936BD48B7AA8086F"/>
    <w:rsid w:val="00355115"/>
  </w:style>
  <w:style w:type="paragraph" w:customStyle="1" w:styleId="59AEC3211CC64C08853D03C20A87B0CD">
    <w:name w:val="59AEC3211CC64C08853D03C20A87B0CD"/>
    <w:rsid w:val="00355115"/>
  </w:style>
  <w:style w:type="character" w:styleId="PlaceholderText">
    <w:name w:val="Placeholder Text"/>
    <w:basedOn w:val="DefaultParagraphFont"/>
    <w:uiPriority w:val="99"/>
    <w:semiHidden/>
    <w:rsid w:val="00355115"/>
    <w:rPr>
      <w:color w:val="808080"/>
    </w:rPr>
  </w:style>
  <w:style w:type="paragraph" w:customStyle="1" w:styleId="94DF2D5804CA48A190294D8283DBC0B9">
    <w:name w:val="94DF2D5804CA48A190294D8283DBC0B9"/>
    <w:rsid w:val="00355115"/>
  </w:style>
  <w:style w:type="character" w:customStyle="1" w:styleId="Heading3Char">
    <w:name w:val="Heading 3 Char"/>
    <w:basedOn w:val="DefaultParagraphFont"/>
    <w:link w:val="Heading3"/>
    <w:uiPriority w:val="1"/>
    <w:rsid w:val="0035511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customStyle="1" w:styleId="2ED2C4E4D73C497ABE562E35FF3AA130">
    <w:name w:val="2ED2C4E4D73C497ABE562E35FF3AA130"/>
    <w:rsid w:val="00355115"/>
  </w:style>
  <w:style w:type="character" w:customStyle="1" w:styleId="Heading1Char">
    <w:name w:val="Heading 1 Char"/>
    <w:basedOn w:val="DefaultParagraphFont"/>
    <w:link w:val="Heading1"/>
    <w:uiPriority w:val="1"/>
    <w:rsid w:val="00355115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customStyle="1" w:styleId="200F0CACFFFE4064ADCD34B8133AA3C8">
    <w:name w:val="200F0CACFFFE4064ADCD34B8133AA3C8"/>
    <w:rsid w:val="00355115"/>
  </w:style>
  <w:style w:type="paragraph" w:customStyle="1" w:styleId="A0A1E19D29B3440AA5C3AA14B44CE859">
    <w:name w:val="A0A1E19D29B3440AA5C3AA14B44CE859"/>
    <w:rsid w:val="00355115"/>
  </w:style>
  <w:style w:type="paragraph" w:customStyle="1" w:styleId="8111F978180849DBBAF0D46BF6CEBA1F">
    <w:name w:val="8111F978180849DBBAF0D46BF6CEBA1F"/>
    <w:rsid w:val="00355115"/>
  </w:style>
  <w:style w:type="paragraph" w:customStyle="1" w:styleId="D85F27682A304F70AC99EF75B76380DB">
    <w:name w:val="D85F27682A304F70AC99EF75B76380DB"/>
    <w:rsid w:val="00355115"/>
  </w:style>
  <w:style w:type="paragraph" w:customStyle="1" w:styleId="2E86F39F2B6C41EA8133BCDFCD1EC5DA">
    <w:name w:val="2E86F39F2B6C41EA8133BCDFCD1EC5DA"/>
    <w:rsid w:val="00355115"/>
  </w:style>
  <w:style w:type="paragraph" w:customStyle="1" w:styleId="E1C97265BDA04AF28D5B29002D61C636">
    <w:name w:val="E1C97265BDA04AF28D5B29002D61C636"/>
    <w:rsid w:val="00355115"/>
  </w:style>
  <w:style w:type="paragraph" w:customStyle="1" w:styleId="A672B65AF4AF41CD829828DFDA9BFC5B">
    <w:name w:val="A672B65AF4AF41CD829828DFDA9BFC5B"/>
    <w:rsid w:val="00355115"/>
  </w:style>
  <w:style w:type="paragraph" w:customStyle="1" w:styleId="BBB3E51E0BB447AA9BC1318121A59C49">
    <w:name w:val="BBB3E51E0BB447AA9BC1318121A59C49"/>
    <w:rsid w:val="00355115"/>
  </w:style>
  <w:style w:type="paragraph" w:customStyle="1" w:styleId="1E27E489A5E246D680532138EAA1A7D8">
    <w:name w:val="1E27E489A5E246D680532138EAA1A7D8"/>
    <w:rsid w:val="00355115"/>
  </w:style>
  <w:style w:type="paragraph" w:customStyle="1" w:styleId="9A0B0BCB544342AFBF6F2F00AEADD2F4">
    <w:name w:val="9A0B0BCB544342AFBF6F2F00AEADD2F4"/>
    <w:rsid w:val="00355115"/>
  </w:style>
  <w:style w:type="paragraph" w:customStyle="1" w:styleId="3C4B09DDC9224770B08187066197D3BF">
    <w:name w:val="3C4B09DDC9224770B08187066197D3BF"/>
    <w:rsid w:val="00355115"/>
  </w:style>
  <w:style w:type="paragraph" w:customStyle="1" w:styleId="460837CBED314F4E9081E7EC8A5C3E74">
    <w:name w:val="460837CBED314F4E9081E7EC8A5C3E74"/>
    <w:rsid w:val="00355115"/>
  </w:style>
  <w:style w:type="paragraph" w:customStyle="1" w:styleId="C67ED1A84D32468F8780CA912CA4531B">
    <w:name w:val="C67ED1A84D32468F8780CA912CA4531B"/>
    <w:rsid w:val="00355115"/>
  </w:style>
  <w:style w:type="paragraph" w:customStyle="1" w:styleId="6DDF3A32743B4ABD8BF578822BC2C257">
    <w:name w:val="6DDF3A32743B4ABD8BF578822BC2C257"/>
    <w:rsid w:val="00355115"/>
  </w:style>
  <w:style w:type="paragraph" w:customStyle="1" w:styleId="3A37E3C1FD154504A9359A4AC47A66DA">
    <w:name w:val="3A37E3C1FD154504A9359A4AC47A66DA"/>
    <w:rsid w:val="00355115"/>
  </w:style>
  <w:style w:type="paragraph" w:customStyle="1" w:styleId="2F1AEC2D354D4DB991EEF3A7799FB924">
    <w:name w:val="2F1AEC2D354D4DB991EEF3A7799FB924"/>
    <w:rsid w:val="00355115"/>
  </w:style>
  <w:style w:type="paragraph" w:customStyle="1" w:styleId="6157B5F6642E43779D329D6D1977B4D5">
    <w:name w:val="6157B5F6642E43779D329D6D1977B4D5"/>
    <w:rsid w:val="00355115"/>
  </w:style>
  <w:style w:type="paragraph" w:customStyle="1" w:styleId="0150AE52C5354CF1A2CB546390F86228">
    <w:name w:val="0150AE52C5354CF1A2CB546390F86228"/>
    <w:rsid w:val="00355115"/>
  </w:style>
  <w:style w:type="paragraph" w:customStyle="1" w:styleId="81823641179646AFA34157F6414F28E9">
    <w:name w:val="81823641179646AFA34157F6414F28E9"/>
    <w:rsid w:val="00355115"/>
  </w:style>
  <w:style w:type="paragraph" w:customStyle="1" w:styleId="FC8041181A1141F9A990EB65FA257A6C">
    <w:name w:val="FC8041181A1141F9A990EB65FA257A6C"/>
    <w:rsid w:val="00355115"/>
  </w:style>
  <w:style w:type="paragraph" w:customStyle="1" w:styleId="1022A7285A534C3D85D23942E92968C5">
    <w:name w:val="1022A7285A534C3D85D23942E92968C5"/>
    <w:rsid w:val="00355115"/>
  </w:style>
  <w:style w:type="paragraph" w:customStyle="1" w:styleId="8D5A54AE0A2347F9B2FDB57F6BCFAE03">
    <w:name w:val="8D5A54AE0A2347F9B2FDB57F6BCFAE03"/>
    <w:rsid w:val="00355115"/>
  </w:style>
  <w:style w:type="paragraph" w:customStyle="1" w:styleId="8F5FA953C6E44785B2527588851F1794">
    <w:name w:val="8F5FA953C6E44785B2527588851F1794"/>
    <w:rsid w:val="00355115"/>
  </w:style>
  <w:style w:type="paragraph" w:customStyle="1" w:styleId="9C0D209EF7E74C9EBAEA15AFE6ACD331">
    <w:name w:val="9C0D209EF7E74C9EBAEA15AFE6ACD331"/>
    <w:rsid w:val="003551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85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Report</vt:lpstr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creator>Sara Silva Student Number: 1669329</dc:creator>
  <cp:keywords/>
  <cp:lastModifiedBy>Home</cp:lastModifiedBy>
  <cp:revision>6</cp:revision>
  <dcterms:created xsi:type="dcterms:W3CDTF">2016-12-29T16:55:00Z</dcterms:created>
  <dcterms:modified xsi:type="dcterms:W3CDTF">2017-01-13T17:18:00Z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